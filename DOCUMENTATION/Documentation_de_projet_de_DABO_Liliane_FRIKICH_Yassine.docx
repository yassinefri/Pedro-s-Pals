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FF372" w14:textId="6A67FC85" w:rsidR="00220B9B" w:rsidRPr="006328E6" w:rsidRDefault="00660914" w:rsidP="00220B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1" locked="0" layoutInCell="1" allowOverlap="1" wp14:anchorId="67A40F14" wp14:editId="324F6038">
                <wp:simplePos x="0" y="0"/>
                <wp:positionH relativeFrom="margin">
                  <wp:align>left</wp:align>
                </wp:positionH>
                <wp:positionV relativeFrom="paragraph">
                  <wp:posOffset>4464685</wp:posOffset>
                </wp:positionV>
                <wp:extent cx="4467225" cy="1295400"/>
                <wp:effectExtent l="0" t="0" r="28575" b="19050"/>
                <wp:wrapNone/>
                <wp:docPr id="8914150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5F21" id="Rectangle 2" o:spid="_x0000_s1026" style="position:absolute;margin-left:0;margin-top:351.55pt;width:351.75pt;height:102pt;z-index:-25164697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" fillcolor="#5d739a [3206]" strokecolor="#0d1116 [486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B8C1F5" wp14:editId="1EE24AB3">
            <wp:extent cx="4295901" cy="5372100"/>
            <wp:effectExtent l="0" t="0" r="9525" b="0"/>
            <wp:docPr id="1286729586" name="Picture 11" descr="A raccoon holding a red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29586" name="Picture 11" descr="A raccoon holding a red ros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47" cy="53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BEA4" w14:textId="77777777" w:rsidR="00220B9B" w:rsidRPr="006328E6" w:rsidRDefault="00220B9B" w:rsidP="00220B9B">
      <w:pPr>
        <w:rPr>
          <w:noProof/>
        </w:rPr>
      </w:pPr>
    </w:p>
    <w:p w14:paraId="00C5F0FB" w14:textId="77777777" w:rsidR="007766B6" w:rsidRDefault="007766B6" w:rsidP="00220B9B">
      <w:pPr>
        <w:rPr>
          <w:noProof/>
        </w:rPr>
      </w:pPr>
    </w:p>
    <w:p w14:paraId="168C0C7A" w14:textId="77777777" w:rsidR="00C955CD" w:rsidRDefault="00C955CD" w:rsidP="00220B9B">
      <w:pPr>
        <w:rPr>
          <w:noProof/>
        </w:rPr>
      </w:pPr>
    </w:p>
    <w:p w14:paraId="1FB06185" w14:textId="59D4B22A" w:rsidR="00596ED7" w:rsidRPr="002565F1" w:rsidRDefault="00596ED7" w:rsidP="002565F1">
      <w:pPr>
        <w:pStyle w:val="Title"/>
        <w:rPr>
          <w:noProof/>
        </w:rPr>
      </w:pPr>
      <w:r w:rsidRPr="002565F1">
        <w:rPr>
          <w:noProof/>
        </w:rPr>
        <w:t>Projet fin d’année B2 - Infrastructure &amp; Développement</w:t>
      </w:r>
    </w:p>
    <w:p w14:paraId="4F9525CD" w14:textId="27D81B71" w:rsidR="00432BE4" w:rsidRDefault="00596ED7" w:rsidP="00432BE4">
      <w:pPr>
        <w:pStyle w:val="Introduction"/>
      </w:pPr>
      <w:r>
        <w:t>Par DABO Liliane B2B et FRIKICH Yassine B2B</w:t>
      </w:r>
    </w:p>
    <w:p w14:paraId="53D6622F" w14:textId="505945D6" w:rsidR="00432BE4" w:rsidRDefault="00432BE4" w:rsidP="00432BE4">
      <w:pPr>
        <w:rPr>
          <w:color w:val="auto"/>
          <w:sz w:val="32"/>
          <w:szCs w:val="32"/>
        </w:rPr>
      </w:pPr>
    </w:p>
    <w:p w14:paraId="0BD90D38" w14:textId="77777777" w:rsidR="00432BE4" w:rsidRDefault="00432BE4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br w:type="page"/>
      </w:r>
    </w:p>
    <w:sdt>
      <w:sdtPr>
        <w:id w:val="-4088524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  <w:lang w:val="fr-FR"/>
        </w:rPr>
      </w:sdtEndPr>
      <w:sdtContent>
        <w:p w14:paraId="030A25E6" w14:textId="758B3C90" w:rsidR="00432BE4" w:rsidRDefault="00432BE4">
          <w:pPr>
            <w:pStyle w:val="TOCHeading"/>
          </w:pPr>
          <w:r>
            <w:t>Sommaire</w:t>
          </w:r>
        </w:p>
        <w:p w14:paraId="2A6C9CD6" w14:textId="6E0479F2" w:rsidR="00F261B6" w:rsidRDefault="00432BE4">
          <w:pPr>
            <w:pStyle w:val="TOC1"/>
            <w:tabs>
              <w:tab w:val="right" w:leader="dot" w:pos="1016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86115" w:history="1">
            <w:r w:rsidR="00F261B6" w:rsidRPr="00530ED6">
              <w:rPr>
                <w:rStyle w:val="Hyperlink"/>
                <w:noProof/>
              </w:rPr>
              <w:t>Design de l’Architecture</w:t>
            </w:r>
            <w:r w:rsidR="00F261B6">
              <w:rPr>
                <w:noProof/>
                <w:webHidden/>
              </w:rPr>
              <w:tab/>
            </w:r>
            <w:r w:rsidR="00F261B6">
              <w:rPr>
                <w:noProof/>
                <w:webHidden/>
              </w:rPr>
              <w:fldChar w:fldCharType="begin"/>
            </w:r>
            <w:r w:rsidR="00F261B6">
              <w:rPr>
                <w:noProof/>
                <w:webHidden/>
              </w:rPr>
              <w:instrText xml:space="preserve"> PAGEREF _Toc167886115 \h </w:instrText>
            </w:r>
            <w:r w:rsidR="00F261B6">
              <w:rPr>
                <w:noProof/>
                <w:webHidden/>
              </w:rPr>
            </w:r>
            <w:r w:rsidR="00F261B6">
              <w:rPr>
                <w:noProof/>
                <w:webHidden/>
              </w:rPr>
              <w:fldChar w:fldCharType="separate"/>
            </w:r>
            <w:r w:rsidR="00F261B6">
              <w:rPr>
                <w:noProof/>
                <w:webHidden/>
              </w:rPr>
              <w:t>3</w:t>
            </w:r>
            <w:r w:rsidR="00F261B6">
              <w:rPr>
                <w:noProof/>
                <w:webHidden/>
              </w:rPr>
              <w:fldChar w:fldCharType="end"/>
            </w:r>
          </w:hyperlink>
        </w:p>
        <w:p w14:paraId="23C99808" w14:textId="6A73C557" w:rsidR="00F261B6" w:rsidRDefault="00F261B6">
          <w:pPr>
            <w:pStyle w:val="TOC1"/>
            <w:tabs>
              <w:tab w:val="right" w:leader="dot" w:pos="1016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7886116" w:history="1">
            <w:r w:rsidRPr="00530ED6">
              <w:rPr>
                <w:rStyle w:val="Hyperlink"/>
                <w:noProof/>
              </w:rPr>
              <w:t>Mise en place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B297" w14:textId="07DA4007" w:rsidR="00432BE4" w:rsidRPr="00432BE4" w:rsidRDefault="00432BE4" w:rsidP="00432BE4">
          <w:pPr>
            <w:sectPr w:rsidR="00432BE4" w:rsidRPr="00432BE4" w:rsidSect="00CC79C9">
              <w:footerReference w:type="default" r:id="rId12"/>
              <w:type w:val="continuous"/>
              <w:pgSz w:w="11906" w:h="16838" w:code="9"/>
              <w:pgMar w:top="994" w:right="864" w:bottom="720" w:left="864" w:header="706" w:footer="706" w:gutter="0"/>
              <w:cols w:space="851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79BEAD" w14:textId="6DD7EB69" w:rsidR="000B3301" w:rsidRDefault="00432BE4" w:rsidP="00432BE4">
      <w:pPr>
        <w:pStyle w:val="Heading1"/>
        <w:rPr>
          <w:noProof/>
        </w:rPr>
      </w:pPr>
      <w:bookmarkStart w:id="0" w:name="_Toc167886115"/>
      <w:r>
        <w:rPr>
          <w:noProof/>
        </w:rPr>
        <w:lastRenderedPageBreak/>
        <w:t>Design de l’Architecture</w:t>
      </w:r>
      <w:bookmarkEnd w:id="0"/>
    </w:p>
    <w:p w14:paraId="316B1A42" w14:textId="53C844C7" w:rsidR="00432BE4" w:rsidRDefault="00432BE4" w:rsidP="00432BE4">
      <w:pPr>
        <w:pStyle w:val="Title"/>
        <w:numPr>
          <w:ilvl w:val="0"/>
          <w:numId w:val="9"/>
        </w:numPr>
      </w:pPr>
      <w:r>
        <w:t>UML</w:t>
      </w:r>
    </w:p>
    <w:p w14:paraId="2D130F75" w14:textId="1BD983C0" w:rsidR="00432BE4" w:rsidRDefault="00432BE4" w:rsidP="00432BE4">
      <w:r>
        <w:rPr>
          <w:noProof/>
        </w:rPr>
        <w:drawing>
          <wp:inline distT="0" distB="0" distL="0" distR="0" wp14:anchorId="02A022F6" wp14:editId="7F8B16F5">
            <wp:extent cx="6381750" cy="3589656"/>
            <wp:effectExtent l="0" t="0" r="0" b="0"/>
            <wp:docPr id="163877113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1130" name="Picture 1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630" cy="35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122D" w14:textId="77777777" w:rsidR="00432BE4" w:rsidRDefault="00432BE4" w:rsidP="00432BE4"/>
    <w:p w14:paraId="57F903E8" w14:textId="17EB500A" w:rsidR="00432BE4" w:rsidRDefault="00432BE4" w:rsidP="00432BE4">
      <w:pPr>
        <w:pStyle w:val="Heading1"/>
      </w:pPr>
      <w:bookmarkStart w:id="1" w:name="_Toc167886116"/>
      <w:r>
        <w:t>Mise en place de l’Architecture</w:t>
      </w:r>
      <w:bookmarkEnd w:id="1"/>
    </w:p>
    <w:p w14:paraId="0B1B10DF" w14:textId="69CB2A59" w:rsidR="00432BE4" w:rsidRDefault="00432BE4" w:rsidP="00432BE4">
      <w:pPr>
        <w:pStyle w:val="Title"/>
        <w:numPr>
          <w:ilvl w:val="0"/>
          <w:numId w:val="9"/>
        </w:numPr>
      </w:pPr>
      <w:r>
        <w:t>Docker</w:t>
      </w:r>
    </w:p>
    <w:p w14:paraId="2B44DEB9" w14:textId="403EEE90" w:rsidR="00432BE4" w:rsidRDefault="0098753C" w:rsidP="00432BE4">
      <w:r>
        <w:rPr>
          <w:noProof/>
        </w:rPr>
        <mc:AlternateContent>
          <mc:Choice Requires="aink">
            <w:drawing>
              <wp:anchor distT="0" distB="0" distL="114300" distR="114300" simplePos="0" relativeHeight="251670527" behindDoc="0" locked="0" layoutInCell="1" allowOverlap="1" wp14:anchorId="4952ED5E" wp14:editId="6149F6C0">
                <wp:simplePos x="0" y="0"/>
                <wp:positionH relativeFrom="column">
                  <wp:posOffset>2315045</wp:posOffset>
                </wp:positionH>
                <wp:positionV relativeFrom="paragraph">
                  <wp:posOffset>2769635</wp:posOffset>
                </wp:positionV>
                <wp:extent cx="482760" cy="11520"/>
                <wp:effectExtent l="57150" t="57150" r="50800" b="45720"/>
                <wp:wrapNone/>
                <wp:docPr id="26192601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2760" cy="1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7" behindDoc="0" locked="0" layoutInCell="1" allowOverlap="1" wp14:anchorId="4952ED5E" wp14:editId="6149F6C0">
                <wp:simplePos x="0" y="0"/>
                <wp:positionH relativeFrom="column">
                  <wp:posOffset>2315045</wp:posOffset>
                </wp:positionH>
                <wp:positionV relativeFrom="paragraph">
                  <wp:posOffset>2769635</wp:posOffset>
                </wp:positionV>
                <wp:extent cx="482760" cy="11520"/>
                <wp:effectExtent l="57150" t="57150" r="50800" b="45720"/>
                <wp:wrapNone/>
                <wp:docPr id="261926010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926010" name="Ink 1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400" cy="2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32BE4">
        <w:rPr>
          <w:noProof/>
        </w:rPr>
        <w:drawing>
          <wp:inline distT="0" distB="0" distL="0" distR="0" wp14:anchorId="3CE80147" wp14:editId="04B06E7B">
            <wp:extent cx="6463030" cy="3466465"/>
            <wp:effectExtent l="0" t="0" r="0" b="635"/>
            <wp:docPr id="435322973" name="Picture 1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2973" name="Picture 15" descr="A computer screen shot of a pr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504F" w14:textId="77777777" w:rsidR="00432BE4" w:rsidRPr="00432BE4" w:rsidRDefault="00432BE4" w:rsidP="00432BE4"/>
    <w:p w14:paraId="3F0E27B0" w14:textId="04DA625A" w:rsidR="00432BE4" w:rsidRDefault="00432BE4" w:rsidP="00432BE4">
      <w:pPr>
        <w:pStyle w:val="Title"/>
        <w:numPr>
          <w:ilvl w:val="0"/>
          <w:numId w:val="9"/>
        </w:numPr>
      </w:pPr>
      <w:proofErr w:type="gramStart"/>
      <w:r>
        <w:t>.NET</w:t>
      </w:r>
      <w:proofErr w:type="gramEnd"/>
      <w:r>
        <w:t xml:space="preserve"> Application ( L’API )</w:t>
      </w:r>
    </w:p>
    <w:p w14:paraId="3C780B70" w14:textId="0D40DD79" w:rsidR="00432BE4" w:rsidRDefault="00AA743D" w:rsidP="00432BE4">
      <w:r>
        <w:rPr>
          <w:noProof/>
        </w:rPr>
        <w:drawing>
          <wp:inline distT="0" distB="0" distL="0" distR="0" wp14:anchorId="0C7D355D" wp14:editId="33D49FFB">
            <wp:extent cx="6463030" cy="3914775"/>
            <wp:effectExtent l="0" t="0" r="0" b="9525"/>
            <wp:docPr id="146210160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01605" name="Picture 1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37D9" w14:textId="77777777" w:rsidR="00AA743D" w:rsidRDefault="00AA743D" w:rsidP="00432BE4"/>
    <w:p w14:paraId="707A973A" w14:textId="205700AA" w:rsidR="00AA743D" w:rsidRDefault="00AA743D" w:rsidP="00432BE4">
      <w:r>
        <w:rPr>
          <w:noProof/>
        </w:rPr>
        <w:drawing>
          <wp:inline distT="0" distB="0" distL="0" distR="0" wp14:anchorId="44C148BB" wp14:editId="6CCB3ED4">
            <wp:extent cx="6463030" cy="3475355"/>
            <wp:effectExtent l="0" t="0" r="0" b="0"/>
            <wp:docPr id="2007004023" name="Picture 17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04023" name="Picture 17" descr="A white rectangular object with black bord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D56F" w14:textId="77777777" w:rsidR="00A73640" w:rsidRPr="00432BE4" w:rsidRDefault="00A73640" w:rsidP="00432BE4"/>
    <w:sectPr w:rsidR="00A73640" w:rsidRPr="00432BE4" w:rsidSect="00CC79C9">
      <w:pgSz w:w="11906" w:h="16838" w:code="9"/>
      <w:pgMar w:top="994" w:right="864" w:bottom="720" w:left="864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6ED39" w14:textId="77777777" w:rsidR="003E3EC3" w:rsidRDefault="003E3EC3" w:rsidP="00A63A6C">
      <w:pPr>
        <w:spacing w:after="0" w:line="240" w:lineRule="auto"/>
      </w:pPr>
      <w:r>
        <w:separator/>
      </w:r>
    </w:p>
  </w:endnote>
  <w:endnote w:type="continuationSeparator" w:id="0">
    <w:p w14:paraId="57CCA13E" w14:textId="77777777" w:rsidR="003E3EC3" w:rsidRDefault="003E3EC3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6313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057E" w14:textId="583E0002" w:rsidR="00432BE4" w:rsidRDefault="00432B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912099" w14:textId="77777777" w:rsidR="00432BE4" w:rsidRDefault="00432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D3FE3" w14:textId="77777777" w:rsidR="003E3EC3" w:rsidRDefault="003E3EC3" w:rsidP="00A63A6C">
      <w:pPr>
        <w:spacing w:after="0" w:line="240" w:lineRule="auto"/>
      </w:pPr>
      <w:r>
        <w:separator/>
      </w:r>
    </w:p>
  </w:footnote>
  <w:footnote w:type="continuationSeparator" w:id="0">
    <w:p w14:paraId="07F1768D" w14:textId="77777777" w:rsidR="003E3EC3" w:rsidRDefault="003E3EC3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D84C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AD84C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C19EA"/>
    <w:multiLevelType w:val="hybridMultilevel"/>
    <w:tmpl w:val="D53A91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A6915"/>
    <w:multiLevelType w:val="hybridMultilevel"/>
    <w:tmpl w:val="3C2262A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95465"/>
    <w:multiLevelType w:val="hybridMultilevel"/>
    <w:tmpl w:val="3B18592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62C08"/>
    <w:multiLevelType w:val="hybridMultilevel"/>
    <w:tmpl w:val="06066A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AD84C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88964">
    <w:abstractNumId w:val="2"/>
  </w:num>
  <w:num w:numId="2" w16cid:durableId="359479707">
    <w:abstractNumId w:val="8"/>
  </w:num>
  <w:num w:numId="3" w16cid:durableId="2042389211">
    <w:abstractNumId w:val="7"/>
  </w:num>
  <w:num w:numId="4" w16cid:durableId="1407341237">
    <w:abstractNumId w:val="0"/>
  </w:num>
  <w:num w:numId="5" w16cid:durableId="1040936249">
    <w:abstractNumId w:val="1"/>
  </w:num>
  <w:num w:numId="6" w16cid:durableId="1956323087">
    <w:abstractNumId w:val="3"/>
  </w:num>
  <w:num w:numId="7" w16cid:durableId="2064088649">
    <w:abstractNumId w:val="5"/>
  </w:num>
  <w:num w:numId="8" w16cid:durableId="1987317641">
    <w:abstractNumId w:val="4"/>
  </w:num>
  <w:num w:numId="9" w16cid:durableId="37509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D5749D"/>
    <w:rsid w:val="00002642"/>
    <w:rsid w:val="0001487E"/>
    <w:rsid w:val="0001638A"/>
    <w:rsid w:val="00024F90"/>
    <w:rsid w:val="0002620A"/>
    <w:rsid w:val="00037F6E"/>
    <w:rsid w:val="00047CE7"/>
    <w:rsid w:val="000516BB"/>
    <w:rsid w:val="000529F1"/>
    <w:rsid w:val="00053705"/>
    <w:rsid w:val="0005379A"/>
    <w:rsid w:val="0006324A"/>
    <w:rsid w:val="00084FF8"/>
    <w:rsid w:val="0008671B"/>
    <w:rsid w:val="00087ED6"/>
    <w:rsid w:val="000B3301"/>
    <w:rsid w:val="000B3B89"/>
    <w:rsid w:val="000B451E"/>
    <w:rsid w:val="000F323E"/>
    <w:rsid w:val="001237B0"/>
    <w:rsid w:val="001401F6"/>
    <w:rsid w:val="00197414"/>
    <w:rsid w:val="001B3360"/>
    <w:rsid w:val="001D0736"/>
    <w:rsid w:val="001E2618"/>
    <w:rsid w:val="001F5C05"/>
    <w:rsid w:val="001F7BC5"/>
    <w:rsid w:val="0021311F"/>
    <w:rsid w:val="00220B9B"/>
    <w:rsid w:val="002565F1"/>
    <w:rsid w:val="002669F8"/>
    <w:rsid w:val="0028265E"/>
    <w:rsid w:val="002863E0"/>
    <w:rsid w:val="002A4639"/>
    <w:rsid w:val="002B4439"/>
    <w:rsid w:val="002E700F"/>
    <w:rsid w:val="002F517F"/>
    <w:rsid w:val="00310C8A"/>
    <w:rsid w:val="003129F0"/>
    <w:rsid w:val="0032122F"/>
    <w:rsid w:val="00327A7B"/>
    <w:rsid w:val="0033160C"/>
    <w:rsid w:val="00332026"/>
    <w:rsid w:val="003324B6"/>
    <w:rsid w:val="00333AAD"/>
    <w:rsid w:val="00333F79"/>
    <w:rsid w:val="0033767E"/>
    <w:rsid w:val="00346FEB"/>
    <w:rsid w:val="003A290D"/>
    <w:rsid w:val="003C2F6B"/>
    <w:rsid w:val="003D0860"/>
    <w:rsid w:val="003D7B43"/>
    <w:rsid w:val="003E3496"/>
    <w:rsid w:val="003E3EC3"/>
    <w:rsid w:val="003F234D"/>
    <w:rsid w:val="00432BE4"/>
    <w:rsid w:val="00475E10"/>
    <w:rsid w:val="00477666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93F53"/>
    <w:rsid w:val="00596ED7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17F7D"/>
    <w:rsid w:val="006328E6"/>
    <w:rsid w:val="00642B92"/>
    <w:rsid w:val="0064312D"/>
    <w:rsid w:val="00660914"/>
    <w:rsid w:val="006960F4"/>
    <w:rsid w:val="006A0481"/>
    <w:rsid w:val="006A2477"/>
    <w:rsid w:val="006A3A69"/>
    <w:rsid w:val="006B6D4B"/>
    <w:rsid w:val="007574CB"/>
    <w:rsid w:val="007766B6"/>
    <w:rsid w:val="007831F1"/>
    <w:rsid w:val="007C106A"/>
    <w:rsid w:val="007E10BC"/>
    <w:rsid w:val="007E3857"/>
    <w:rsid w:val="007F19C0"/>
    <w:rsid w:val="007F250D"/>
    <w:rsid w:val="00841014"/>
    <w:rsid w:val="00846719"/>
    <w:rsid w:val="008546A8"/>
    <w:rsid w:val="00857787"/>
    <w:rsid w:val="00864509"/>
    <w:rsid w:val="00885BC3"/>
    <w:rsid w:val="008C3979"/>
    <w:rsid w:val="008C770D"/>
    <w:rsid w:val="008F2B87"/>
    <w:rsid w:val="00922B8C"/>
    <w:rsid w:val="00922FCD"/>
    <w:rsid w:val="00935497"/>
    <w:rsid w:val="00965DF5"/>
    <w:rsid w:val="009802BB"/>
    <w:rsid w:val="0098753C"/>
    <w:rsid w:val="009A3397"/>
    <w:rsid w:val="009D472B"/>
    <w:rsid w:val="009F4FE7"/>
    <w:rsid w:val="00A50EB8"/>
    <w:rsid w:val="00A57E76"/>
    <w:rsid w:val="00A618B4"/>
    <w:rsid w:val="00A63A6C"/>
    <w:rsid w:val="00A73640"/>
    <w:rsid w:val="00AA743D"/>
    <w:rsid w:val="00AB538E"/>
    <w:rsid w:val="00AE6FF4"/>
    <w:rsid w:val="00B060F1"/>
    <w:rsid w:val="00B069D9"/>
    <w:rsid w:val="00B0794A"/>
    <w:rsid w:val="00B07FC3"/>
    <w:rsid w:val="00B225C1"/>
    <w:rsid w:val="00B31872"/>
    <w:rsid w:val="00BE0D18"/>
    <w:rsid w:val="00C034E4"/>
    <w:rsid w:val="00C6044C"/>
    <w:rsid w:val="00C955CD"/>
    <w:rsid w:val="00C97BBF"/>
    <w:rsid w:val="00CB2952"/>
    <w:rsid w:val="00CB43CD"/>
    <w:rsid w:val="00CC79C9"/>
    <w:rsid w:val="00CD2A19"/>
    <w:rsid w:val="00CD7B1F"/>
    <w:rsid w:val="00CE4711"/>
    <w:rsid w:val="00D1081A"/>
    <w:rsid w:val="00D22526"/>
    <w:rsid w:val="00D42475"/>
    <w:rsid w:val="00D528B9"/>
    <w:rsid w:val="00D5749D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6258B"/>
    <w:rsid w:val="00E77529"/>
    <w:rsid w:val="00E819C5"/>
    <w:rsid w:val="00E91500"/>
    <w:rsid w:val="00E94F13"/>
    <w:rsid w:val="00EA79BE"/>
    <w:rsid w:val="00EC6438"/>
    <w:rsid w:val="00EE76D2"/>
    <w:rsid w:val="00EF570D"/>
    <w:rsid w:val="00F13E0F"/>
    <w:rsid w:val="00F261B6"/>
    <w:rsid w:val="00F4640E"/>
    <w:rsid w:val="00F75750"/>
    <w:rsid w:val="00FA6F13"/>
    <w:rsid w:val="00FC0730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552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Heading1">
    <w:name w:val="heading 1"/>
    <w:basedOn w:val="Normal"/>
    <w:next w:val="Normal"/>
    <w:link w:val="Heading1Ch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AD84C6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841014"/>
    <w:pPr>
      <w:outlineLvl w:val="1"/>
    </w:pPr>
    <w:rPr>
      <w:rFonts w:ascii="Tw Cen MT" w:hAnsi="Tw Cen MT"/>
      <w:b/>
      <w:bCs/>
      <w:color w:val="AD84C6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2D"/>
    <w:rPr>
      <w:rFonts w:ascii="Tw Cen MT" w:hAnsi="Tw Cen MT"/>
      <w:b/>
      <w:bCs/>
      <w:color w:val="AD84C6" w:themeColor="accent1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432BE4"/>
    <w:pPr>
      <w:spacing w:line="192" w:lineRule="auto"/>
      <w:contextualSpacing/>
    </w:pPr>
    <w:rPr>
      <w:rFonts w:asciiTheme="majorHAnsi" w:eastAsiaTheme="majorEastAsia" w:hAnsiTheme="majorHAnsi" w:cstheme="majorBidi"/>
      <w:i/>
      <w:color w:val="auto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BE4"/>
    <w:rPr>
      <w:rFonts w:asciiTheme="majorHAnsi" w:eastAsiaTheme="majorEastAsia" w:hAnsiTheme="majorHAnsi" w:cstheme="majorBidi"/>
      <w:i/>
      <w:color w:val="auto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CaractreIntroductio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eur">
    <w:name w:val="Auteur"/>
    <w:basedOn w:val="Normal"/>
    <w:next w:val="Normal"/>
    <w:link w:val="Caractreauteur"/>
    <w:uiPriority w:val="12"/>
    <w:qFormat/>
    <w:rsid w:val="0001638A"/>
    <w:rPr>
      <w:color w:val="auto"/>
    </w:rPr>
  </w:style>
  <w:style w:type="character" w:customStyle="1" w:styleId="CaractreIntroduction">
    <w:name w:val="Caractère Introduction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638A"/>
    <w:rPr>
      <w:rFonts w:asciiTheme="majorHAnsi" w:eastAsiaTheme="majorEastAsia" w:hAnsiTheme="majorHAnsi" w:cstheme="majorBidi"/>
      <w:b/>
      <w:color w:val="AD84C6" w:themeColor="accent1"/>
      <w:sz w:val="40"/>
      <w:szCs w:val="32"/>
    </w:rPr>
  </w:style>
  <w:style w:type="character" w:customStyle="1" w:styleId="Caractreauteur">
    <w:name w:val="Caractère auteur"/>
    <w:basedOn w:val="DefaultParagraphFont"/>
    <w:link w:val="Auteur"/>
    <w:uiPriority w:val="12"/>
    <w:rsid w:val="0064312D"/>
    <w:rPr>
      <w:color w:val="auto"/>
    </w:rPr>
  </w:style>
  <w:style w:type="paragraph" w:styleId="Quote">
    <w:name w:val="Quote"/>
    <w:basedOn w:val="Citation8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tion2">
    <w:name w:val="Citation 2"/>
    <w:basedOn w:val="Normal"/>
    <w:next w:val="Normal"/>
    <w:link w:val="Caractredecitation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itreduchapitre">
    <w:name w:val="Titre du chapitre"/>
    <w:basedOn w:val="Normal"/>
    <w:next w:val="Normal"/>
    <w:link w:val="Caractredetitreduchapitre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redecitation2">
    <w:name w:val="Caractère de citation 2"/>
    <w:basedOn w:val="DefaultParagraphFont"/>
    <w:link w:val="Citation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actredetitreduchapitre">
    <w:name w:val="Caractère de titre du chapitre"/>
    <w:basedOn w:val="DefaultParagraphFont"/>
    <w:link w:val="Titreduchapitr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3">
    <w:name w:val="Citation 3"/>
    <w:basedOn w:val="Normal"/>
    <w:next w:val="Normal"/>
    <w:link w:val="Caractredecitation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qFormat/>
    <w:rsid w:val="00BE0D18"/>
    <w:rPr>
      <w:b/>
      <w:bCs/>
    </w:rPr>
  </w:style>
  <w:style w:type="character" w:customStyle="1" w:styleId="Caractredecitation3">
    <w:name w:val="Caractère de citation 3"/>
    <w:basedOn w:val="DefaultParagraphFont"/>
    <w:link w:val="Citation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tion4">
    <w:name w:val="Citation 4"/>
    <w:basedOn w:val="Normal"/>
    <w:next w:val="Normal"/>
    <w:link w:val="Caractredecitation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Captio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redecitation4">
    <w:name w:val="Caractère de citation 4"/>
    <w:basedOn w:val="DefaultParagraphFont"/>
    <w:link w:val="Citation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tion5">
    <w:name w:val="Citation 5"/>
    <w:basedOn w:val="Normal"/>
    <w:next w:val="Normal"/>
    <w:link w:val="Caractredecitation5"/>
    <w:uiPriority w:val="29"/>
    <w:qFormat/>
    <w:rsid w:val="00333AAD"/>
    <w:rPr>
      <w:i/>
      <w:sz w:val="44"/>
      <w:szCs w:val="44"/>
    </w:rPr>
  </w:style>
  <w:style w:type="paragraph" w:customStyle="1" w:styleId="Lgende2">
    <w:name w:val="Légende 2"/>
    <w:basedOn w:val="Normal"/>
    <w:next w:val="Normal"/>
    <w:link w:val="Caractredelgende2"/>
    <w:uiPriority w:val="99"/>
    <w:qFormat/>
    <w:rsid w:val="00E403F2"/>
    <w:rPr>
      <w:sz w:val="14"/>
    </w:rPr>
  </w:style>
  <w:style w:type="character" w:customStyle="1" w:styleId="Caractredecitation5">
    <w:name w:val="Caractère de citation 5"/>
    <w:basedOn w:val="DefaultParagraphFont"/>
    <w:link w:val="Citation5"/>
    <w:uiPriority w:val="29"/>
    <w:rsid w:val="00333AAD"/>
    <w:rPr>
      <w:i/>
      <w:sz w:val="44"/>
      <w:szCs w:val="44"/>
    </w:rPr>
  </w:style>
  <w:style w:type="paragraph" w:customStyle="1" w:styleId="Citation6">
    <w:name w:val="Citation 6"/>
    <w:basedOn w:val="Normal"/>
    <w:next w:val="Normal"/>
    <w:link w:val="Caractredecitation6"/>
    <w:uiPriority w:val="29"/>
    <w:qFormat/>
    <w:rsid w:val="001401F6"/>
    <w:rPr>
      <w:color w:val="AD84C6" w:themeColor="accent1"/>
      <w:sz w:val="44"/>
      <w:szCs w:val="44"/>
    </w:rPr>
  </w:style>
  <w:style w:type="character" w:customStyle="1" w:styleId="Caractredelgende2">
    <w:name w:val="Caractère de légende 2"/>
    <w:basedOn w:val="DefaultParagraphFont"/>
    <w:link w:val="Lgende2"/>
    <w:uiPriority w:val="99"/>
    <w:rsid w:val="00E403F2"/>
    <w:rPr>
      <w:sz w:val="14"/>
    </w:rPr>
  </w:style>
  <w:style w:type="paragraph" w:customStyle="1" w:styleId="Citation7">
    <w:name w:val="Citation 7"/>
    <w:basedOn w:val="Normal"/>
    <w:next w:val="Normal"/>
    <w:link w:val="Caractredecitation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redecitation6">
    <w:name w:val="Caractère de citation 6"/>
    <w:basedOn w:val="DefaultParagraphFont"/>
    <w:link w:val="Citation6"/>
    <w:uiPriority w:val="29"/>
    <w:rsid w:val="0064312D"/>
    <w:rPr>
      <w:color w:val="AD84C6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AD84C6" w:themeColor="accent1"/>
      <w:spacing w:val="5"/>
    </w:rPr>
  </w:style>
  <w:style w:type="character" w:customStyle="1" w:styleId="Caractredecitation7">
    <w:name w:val="Caractère de citation 7"/>
    <w:basedOn w:val="DefaultParagraphFont"/>
    <w:link w:val="Citation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tion8">
    <w:name w:val="Citation 8"/>
    <w:basedOn w:val="Citation4"/>
    <w:link w:val="Caractredecitation8"/>
    <w:qFormat/>
    <w:rsid w:val="00475E10"/>
    <w:pPr>
      <w:ind w:left="0" w:right="0"/>
    </w:pPr>
    <w:rPr>
      <w:rFonts w:asciiTheme="minorHAnsi" w:hAnsiTheme="minorHAnsi"/>
      <w:color w:val="6F8183" w:themeColor="accent6"/>
      <w:sz w:val="36"/>
    </w:rPr>
  </w:style>
  <w:style w:type="character" w:customStyle="1" w:styleId="Caractredecitation8">
    <w:name w:val="Caractère de citation 8"/>
    <w:basedOn w:val="Caractredecitation4"/>
    <w:link w:val="Citation8"/>
    <w:rsid w:val="00475E10"/>
    <w:rPr>
      <w:rFonts w:asciiTheme="majorHAnsi" w:hAnsiTheme="majorHAnsi"/>
      <w:i/>
      <w:color w:val="6F8183" w:themeColor="accent6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32BE4"/>
    <w:pPr>
      <w:spacing w:before="240" w:after="0"/>
      <w:outlineLvl w:val="9"/>
    </w:pPr>
    <w:rPr>
      <w:b w:val="0"/>
      <w:color w:val="864EA8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2B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2BE4"/>
    <w:rPr>
      <w:color w:val="69A02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apport%20d&#8217;&#233;tudiant%20en%20couleur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2:44:09.56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92"/>
    </inkml:brush>
  </inkml:definitions>
  <inkml:trace contextRef="#ctx0" brushRef="#br0">1 0 24575,'0'0'0,"1"0"0,4 0 0,1 0 0,4 0 0,3 0 0,1 0 0,4 0 0,2 0 0,-1 0 0,-2 0 0,-1 0 0,-3 0 0,-1 0 0,1 0 0,3 0 0,2 0 0,6 0 0,1 2 0,0 1 0,-2-1 0,-2-1 0,-3 1 0,-2-2 0,-3 1 0,1-1 0,-1 0 0,1 0 0,2 0 0,1 0 0,-1 0 0,3 0 0,-1 0 0,1 0 0,-2 0 0,0 0 0,-1 0 0,-2 0 0,-1 0 0,-2 0 0,2 0 0,0 0 0,-1 0 0,3 0 0,3 0 0,3 0 0,3 0 0,1 0 0,-1 0 0,4 0 0,-1 0 0,-1 0 0,-3 0 0,-2 0 0,-3 0 0,1 0 0,-2 0 0,1 0 0,-2 0 0,0 2 0,1 0 0,-1 0 0,-1-1 0,-2 1 0,-1-2 0,3 3 0,0-1 0,3 0 0,0 0 0,2-1 0,1 0 0,1-1 0,-2 0 0,-3 0 0,-2 0 0,-2 0 0,0 0 0,0 0 0,-1 0 0,-1 0 0,0 0 0,-2 0 0</inkml:trace>
</inkml:ink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en couleur</Template>
  <TotalTime>0</TotalTime>
  <Pages>4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2024-05-17T12:12:00Z</dcterms:created>
  <dcterms:modified xsi:type="dcterms:W3CDTF">2024-05-29T12:44:00Z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